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3E9D" w:rsidRDefault="001F3E9D" w:rsidP="001F3E9D">
      <w:pPr>
        <w:pStyle w:val="Listenabsatz"/>
        <w:numPr>
          <w:ilvl w:val="0"/>
          <w:numId w:val="1"/>
        </w:numPr>
      </w:pPr>
      <w:r>
        <w:t>Unterseite „Fotos“ umbenennen in „Aktuelles“</w:t>
      </w:r>
    </w:p>
    <w:p w:rsidR="001F3E9D" w:rsidRPr="004E3C45" w:rsidRDefault="001F3E9D" w:rsidP="004E3C45">
      <w:pPr>
        <w:pStyle w:val="berschrift2"/>
        <w:shd w:val="clear" w:color="auto" w:fill="FFFFFF"/>
        <w:spacing w:before="0" w:beforeAutospacing="0" w:line="429" w:lineRule="atLeast"/>
        <w:rPr>
          <w:rFonts w:ascii="Arial" w:hAnsi="Arial" w:cs="Arial"/>
          <w:color w:val="E2001A"/>
          <w:sz w:val="33"/>
          <w:szCs w:val="33"/>
        </w:rPr>
      </w:pPr>
      <w:r w:rsidRPr="004E3C45">
        <w:rPr>
          <w:rFonts w:ascii="Arial" w:hAnsi="Arial" w:cs="Arial"/>
          <w:color w:val="E2001A"/>
          <w:sz w:val="33"/>
          <w:szCs w:val="33"/>
        </w:rPr>
        <w:t>PRESSEMITTEILUNGEN</w:t>
      </w:r>
    </w:p>
    <w:p w:rsidR="001F3E9D" w:rsidRDefault="001F3E9D" w:rsidP="001F3E9D">
      <w:r>
        <w:t>(mit Filterfunktion</w:t>
      </w:r>
      <w:r w:rsidR="007067F2">
        <w:t xml:space="preserve"> / Suchfunktion</w:t>
      </w:r>
      <w:bookmarkStart w:id="0" w:name="_GoBack"/>
      <w:bookmarkEnd w:id="0"/>
      <w:r>
        <w:t xml:space="preserve"> oben?)</w:t>
      </w:r>
    </w:p>
    <w:sectPr w:rsidR="001F3E9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497918"/>
    <w:multiLevelType w:val="hybridMultilevel"/>
    <w:tmpl w:val="321A91A2"/>
    <w:lvl w:ilvl="0" w:tplc="C99A979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C12"/>
    <w:rsid w:val="001F3E9D"/>
    <w:rsid w:val="00421247"/>
    <w:rsid w:val="004E3C45"/>
    <w:rsid w:val="006C7C12"/>
    <w:rsid w:val="007067F2"/>
    <w:rsid w:val="00F61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278803-12DC-4B36-8025-4366CF8F0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2">
    <w:name w:val="heading 2"/>
    <w:basedOn w:val="Standard"/>
    <w:link w:val="berschrift2Zchn"/>
    <w:uiPriority w:val="9"/>
    <w:qFormat/>
    <w:rsid w:val="004E3C4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F3E9D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4E3C45"/>
    <w:rPr>
      <w:rFonts w:ascii="Times New Roman" w:eastAsia="Times New Roman" w:hAnsi="Times New Roman" w:cs="Times New Roman"/>
      <w:b/>
      <w:bCs/>
      <w:sz w:val="36"/>
      <w:szCs w:val="36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860BE415.dotm</Template>
  <TotalTime>0</TotalTime>
  <Pages>1</Pages>
  <Words>14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Deutscher Bundestag</Company>
  <LinksUpToDate>false</LinksUpToDate>
  <CharactersWithSpaces>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Schieder Marianne Mitarbeiter 01</dc:creator>
  <cp:keywords/>
  <dc:description/>
  <cp:lastModifiedBy>Schieder Marianne Mitarbeiter 01</cp:lastModifiedBy>
  <cp:revision>4</cp:revision>
  <dcterms:created xsi:type="dcterms:W3CDTF">2018-01-24T12:28:00Z</dcterms:created>
  <dcterms:modified xsi:type="dcterms:W3CDTF">2018-01-25T14:54:00Z</dcterms:modified>
</cp:coreProperties>
</file>